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0187AD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7D1A3F" w14:textId="363ACC68" w:rsidR="00523479" w:rsidRPr="00906BEE" w:rsidRDefault="00C349C7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964FA61" wp14:editId="01E6181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14B3667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5364B23C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EC7FF6F63C487D851E53CA97CC5DD9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51862438" w14:textId="707333E2" w:rsidR="002C2CDD" w:rsidRPr="00906BEE" w:rsidRDefault="005D4DD9" w:rsidP="007569C1">
            <w:r>
              <w:t>A hardworking, outgoing, and efficient software developer with skills in many programming languages. Experienced with cutting edge software development tools, well taught regarding best practices as well as organizational skills. Able to self-manage when working independently, as well as collaborate and communicate effectively in a team setting.</w:t>
            </w:r>
          </w:p>
          <w:p w14:paraId="22285ED9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9361FDF5934E168E5E8231DCD0E56D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6E4B8DF8" w14:textId="13BA26EE" w:rsidR="005D4DD9" w:rsidRDefault="005D4DD9" w:rsidP="00741125">
            <w:r>
              <w:t>JavaScript | jQuery | HTML CSS | React.js | Next.js | PHP C# | SQL | MySQL | Node.js</w:t>
            </w:r>
          </w:p>
          <w:p w14:paraId="677438D2" w14:textId="05681972" w:rsidR="005D4DD9" w:rsidRDefault="00C349C7" w:rsidP="00741125">
            <w:r>
              <w:t>Tailwindcss</w:t>
            </w:r>
            <w:r w:rsidR="005D4DD9">
              <w:t xml:space="preserve"> | Flutter</w:t>
            </w:r>
            <w:r>
              <w:t xml:space="preserve"> | Git </w:t>
            </w:r>
            <w:r w:rsidR="005D4DD9">
              <w:t xml:space="preserve">Bootstrap </w:t>
            </w:r>
          </w:p>
          <w:p w14:paraId="5E165EDA" w14:textId="0E0CA9C1" w:rsidR="005D4DD9" w:rsidRDefault="00C349C7" w:rsidP="007411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91BBF" wp14:editId="2B92193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93345</wp:posOffset>
                      </wp:positionV>
                      <wp:extent cx="188976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F0C5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35pt" to="151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7XmgEAAJQ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2B97A665" w14:textId="461D54D0" w:rsidR="005D4DD9" w:rsidRDefault="005D4DD9" w:rsidP="00741125">
            <w:r>
              <w:t>Microsoft Office</w:t>
            </w:r>
          </w:p>
          <w:p w14:paraId="2107DEFE" w14:textId="77777777" w:rsidR="005D4DD9" w:rsidRDefault="005D4DD9" w:rsidP="00741125">
            <w:r>
              <w:t xml:space="preserve">Fast Learner </w:t>
            </w:r>
          </w:p>
          <w:p w14:paraId="6AA4A29C" w14:textId="77777777" w:rsidR="005D4DD9" w:rsidRDefault="005D4DD9" w:rsidP="00741125">
            <w:r>
              <w:t xml:space="preserve">Communication Skills Advanced Analytical Thinking Software Logic </w:t>
            </w:r>
          </w:p>
          <w:p w14:paraId="66EA9812" w14:textId="3D7B8BF2" w:rsidR="005D4DD9" w:rsidRDefault="005D4DD9" w:rsidP="00741125">
            <w:r>
              <w:t>Knowledgeable in UI/UX</w:t>
            </w:r>
          </w:p>
          <w:p w14:paraId="01CB70E5" w14:textId="10B6EEDB" w:rsidR="00741125" w:rsidRPr="00906BEE" w:rsidRDefault="005D4DD9" w:rsidP="00741125">
            <w:r>
              <w:t>Adaptabilit</w:t>
            </w:r>
            <w:r w:rsidR="006C11E6">
              <w:t>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1DE946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4B6AE4C" w14:textId="11C8DFA1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99978107D1F4BD3AED565D50403E20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5D4DD9">
                        <w:t>Abraar Ahmed</w:t>
                      </w:r>
                    </w:sdtContent>
                  </w:sdt>
                </w:p>
                <w:p w14:paraId="1F4980CA" w14:textId="0D817EE7" w:rsidR="00906BEE" w:rsidRPr="00906BEE" w:rsidRDefault="00000000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283F71AD8E949409A0AF29E7D28D56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5D4DD9">
                        <w:t>full stack 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FE4486CDD07419B8AE8967E97C84BF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E60D28">
                        <w:t>Phone: 780-242-3570</w:t>
                      </w:r>
                    </w:sdtContent>
                  </w:sdt>
                </w:p>
              </w:tc>
            </w:tr>
          </w:tbl>
          <w:p w14:paraId="32F13201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AF62F51626D45ABAFB76D94A8C15E5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6A18155F" w14:textId="11350702" w:rsidR="002C2CDD" w:rsidRPr="00906BEE" w:rsidRDefault="005D4DD9" w:rsidP="007569C1">
            <w:pPr>
              <w:pStyle w:val="Heading4"/>
            </w:pPr>
            <w:r>
              <w:t>sales specialist</w:t>
            </w:r>
            <w:r w:rsidR="002C2CDD" w:rsidRPr="00906BEE">
              <w:t xml:space="preserve"> • </w:t>
            </w:r>
            <w:r>
              <w:t xml:space="preserve">virgin plus </w:t>
            </w:r>
            <w:r w:rsidR="002C2CDD" w:rsidRPr="00906BEE">
              <w:t xml:space="preserve">• </w:t>
            </w:r>
            <w:r>
              <w:t>february 2020</w:t>
            </w:r>
            <w:r w:rsidR="00F47E97" w:rsidRPr="00906BEE">
              <w:t xml:space="preserve"> – </w:t>
            </w:r>
            <w:r>
              <w:t>june 2021</w:t>
            </w:r>
          </w:p>
          <w:p w14:paraId="10ED7CA0" w14:textId="77777777" w:rsidR="005D4DD9" w:rsidRDefault="005D4DD9" w:rsidP="007569C1">
            <w:r>
              <w:t>• Collaborated with the sales team to hit targets and deadlines on time. </w:t>
            </w:r>
          </w:p>
          <w:p w14:paraId="0EFE59E7" w14:textId="77777777" w:rsidR="005D4DD9" w:rsidRDefault="005D4DD9" w:rsidP="007569C1">
            <w:r>
              <w:t xml:space="preserve"> • Engaged and started conversations in order to sell to interested customers. </w:t>
            </w:r>
          </w:p>
          <w:p w14:paraId="74A485E8" w14:textId="58ABBB34" w:rsidR="005D4DD9" w:rsidRDefault="005D4DD9" w:rsidP="007569C1">
            <w:r>
              <w:t>• Sold in a fast-paced environment while maintaining customer satisfaction.</w:t>
            </w:r>
          </w:p>
          <w:p w14:paraId="38F19618" w14:textId="77777777" w:rsidR="005D4DD9" w:rsidRDefault="005D4DD9" w:rsidP="007569C1">
            <w:r>
              <w:t xml:space="preserve"> • Prepared and stored daily end of day excel sheets showcasing all sales and products sold. </w:t>
            </w:r>
          </w:p>
          <w:p w14:paraId="38F8C284" w14:textId="589D81E6" w:rsidR="002C2CDD" w:rsidRPr="00906BEE" w:rsidRDefault="005D4DD9" w:rsidP="007569C1">
            <w:r>
              <w:t xml:space="preserve">• Prepared shipments for phone returns and adjusted inventory accordingly using Virgin Plus’s back-end system. </w:t>
            </w:r>
          </w:p>
          <w:p w14:paraId="3A4B1619" w14:textId="0D6A22FA" w:rsidR="002C2CDD" w:rsidRPr="00906BEE" w:rsidRDefault="00C349C7" w:rsidP="007569C1">
            <w:pPr>
              <w:pStyle w:val="Heading4"/>
            </w:pPr>
            <w:r>
              <w:t>merchandiser/customer service</w:t>
            </w:r>
            <w:r w:rsidR="002C2CDD" w:rsidRPr="00906BEE">
              <w:t xml:space="preserve"> • </w:t>
            </w:r>
            <w:r>
              <w:t>Shoppers drug mart</w:t>
            </w:r>
            <w:r w:rsidR="002C2CDD" w:rsidRPr="00906BEE">
              <w:t xml:space="preserve">• </w:t>
            </w:r>
            <w:r>
              <w:t>october 2017</w:t>
            </w:r>
            <w:r w:rsidR="00F47E97" w:rsidRPr="00906BEE">
              <w:t xml:space="preserve"> – </w:t>
            </w:r>
            <w:r>
              <w:t>september 2019</w:t>
            </w:r>
          </w:p>
          <w:p w14:paraId="07C71297" w14:textId="77777777" w:rsidR="00C349C7" w:rsidRDefault="00C349C7" w:rsidP="007569C1">
            <w:r>
              <w:t xml:space="preserve">• Assisted and satisfied customers with concerns/questions. </w:t>
            </w:r>
          </w:p>
          <w:p w14:paraId="388DC293" w14:textId="77777777" w:rsidR="00C349C7" w:rsidRDefault="00C349C7" w:rsidP="007569C1">
            <w:r>
              <w:t>• Maintaining flow of merchandise from the receiving door to the sales floor.</w:t>
            </w:r>
          </w:p>
          <w:p w14:paraId="03A8D9F9" w14:textId="77777777" w:rsidR="00C349C7" w:rsidRDefault="00C349C7" w:rsidP="007569C1">
            <w:r>
              <w:t xml:space="preserve"> • Using the POT system to cycle count and replenish inventory. </w:t>
            </w:r>
          </w:p>
          <w:p w14:paraId="6D9B963F" w14:textId="7FBEDB41" w:rsidR="002C2CDD" w:rsidRPr="00906BEE" w:rsidRDefault="00C349C7" w:rsidP="007569C1">
            <w:r>
              <w:t>• Planogram adjustments and ensuring sale tags are displayed according to operating standards.</w:t>
            </w:r>
          </w:p>
          <w:p w14:paraId="04DFCE93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2BCEEB303C347ED9411BC18B885040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19048F3B" w14:textId="1B3D5ECC" w:rsidR="002C2CDD" w:rsidRPr="00906BEE" w:rsidRDefault="00C349C7" w:rsidP="007569C1">
            <w:pPr>
              <w:pStyle w:val="Heading4"/>
            </w:pPr>
            <w:r>
              <w:t>computer software development</w:t>
            </w:r>
            <w:r w:rsidR="002C2CDD" w:rsidRPr="00906BEE">
              <w:t xml:space="preserve"> • </w:t>
            </w:r>
            <w:r>
              <w:t>digital media and it</w:t>
            </w:r>
            <w:r w:rsidR="002C2CDD" w:rsidRPr="00906BEE">
              <w:t xml:space="preserve"> •</w:t>
            </w:r>
            <w:r>
              <w:t>northern alberta institute of technology</w:t>
            </w:r>
          </w:p>
          <w:p w14:paraId="421F915D" w14:textId="33C81EA6" w:rsidR="00741125" w:rsidRPr="00906BEE" w:rsidRDefault="00C349C7" w:rsidP="00741125">
            <w:r>
              <w:t>Deans Honor Roll – Awarded by the Dean of NAIT for an exemplary academic standing for achieving a 4.0 GPA.</w:t>
            </w:r>
          </w:p>
        </w:tc>
      </w:tr>
    </w:tbl>
    <w:p w14:paraId="016FA98C" w14:textId="77777777" w:rsidR="006C11E6" w:rsidRDefault="006C11E6" w:rsidP="008C4A85">
      <w:pPr>
        <w:pStyle w:val="NoSpacing"/>
      </w:pPr>
    </w:p>
    <w:sectPr w:rsidR="006C11E6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ADBF" w14:textId="77777777" w:rsidR="004621E3" w:rsidRDefault="004621E3" w:rsidP="00713050">
      <w:pPr>
        <w:spacing w:line="240" w:lineRule="auto"/>
      </w:pPr>
      <w:r>
        <w:separator/>
      </w:r>
    </w:p>
  </w:endnote>
  <w:endnote w:type="continuationSeparator" w:id="0">
    <w:p w14:paraId="42214689" w14:textId="77777777" w:rsidR="004621E3" w:rsidRDefault="004621E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2BE8" w14:textId="77777777" w:rsidR="00E71DC5" w:rsidRDefault="00E71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6BFA" w14:textId="77777777" w:rsidR="00E71DC5" w:rsidRDefault="00E71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6C11E6" w14:paraId="5021594F" w14:textId="2FCB76B0" w:rsidTr="006C11E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C4A171" w14:textId="77777777" w:rsidR="006C11E6" w:rsidRDefault="006C11E6" w:rsidP="006C11E6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7E08DA" wp14:editId="3F26598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DCEAE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7216B0" w14:textId="27C8BF4C" w:rsidR="006C11E6" w:rsidRDefault="006C11E6" w:rsidP="006C11E6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25AB276" wp14:editId="33B654E4">
                <wp:simplePos x="0" y="0"/>
                <wp:positionH relativeFrom="column">
                  <wp:posOffset>635635</wp:posOffset>
                </wp:positionH>
                <wp:positionV relativeFrom="paragraph">
                  <wp:posOffset>35560</wp:posOffset>
                </wp:positionV>
                <wp:extent cx="233870" cy="233870"/>
                <wp:effectExtent l="0" t="0" r="0" b="0"/>
                <wp:wrapNone/>
                <wp:docPr id="15" name="Picture 15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70" cy="23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912436D" wp14:editId="1DF1C660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A48E17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FA29C6" w14:textId="77777777" w:rsidR="006C11E6" w:rsidRDefault="006C11E6" w:rsidP="006C11E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438EA9" wp14:editId="5FC4D5F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AE58B8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2B9519A7" w14:textId="002B7F98" w:rsidR="006C11E6" w:rsidRPr="00C2098A" w:rsidRDefault="00E60D28" w:rsidP="006C11E6">
          <w:pPr>
            <w:pStyle w:val="Foo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3BE832BD" wp14:editId="11984C87">
                <wp:simplePos x="0" y="0"/>
                <wp:positionH relativeFrom="column">
                  <wp:posOffset>640080</wp:posOffset>
                </wp:positionH>
                <wp:positionV relativeFrom="paragraph">
                  <wp:posOffset>41275</wp:posOffset>
                </wp:positionV>
                <wp:extent cx="243840" cy="255870"/>
                <wp:effectExtent l="0" t="0" r="381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" cy="255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907EF1C" wp14:editId="2C73E872">
                    <wp:extent cx="329184" cy="329184"/>
                    <wp:effectExtent l="0" t="0" r="13970" b="139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CE735AB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6C11E6" w14:paraId="4887942F" w14:textId="1205DBBC" w:rsidTr="006C11E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6C175F" w14:textId="55BC6D89" w:rsidR="006C11E6" w:rsidRPr="00C349C7" w:rsidRDefault="00000000" w:rsidP="006C11E6">
          <w:pPr>
            <w:pStyle w:val="Footer"/>
            <w:rPr>
              <w:sz w:val="20"/>
              <w:szCs w:val="20"/>
            </w:rPr>
          </w:pPr>
          <w:hyperlink r:id="rId3" w:history="1">
            <w:r w:rsidR="006C11E6" w:rsidRPr="00C349C7">
              <w:rPr>
                <w:rStyle w:val="Hyperlink"/>
                <w:caps w:val="0"/>
                <w:sz w:val="20"/>
                <w:szCs w:val="20"/>
              </w:rPr>
              <w:t>abeahmed118@gmail.com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FC97207" w14:textId="7DE7BE06" w:rsidR="006C11E6" w:rsidRPr="00C2098A" w:rsidRDefault="00000000" w:rsidP="006C11E6">
          <w:pPr>
            <w:pStyle w:val="Footer"/>
          </w:pPr>
          <w:hyperlink r:id="rId4" w:history="1">
            <w:r w:rsidR="006C11E6" w:rsidRPr="00E60D28">
              <w:rPr>
                <w:rStyle w:val="Hyperlink"/>
              </w:rPr>
              <w:t>portfolio url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84DB78E" w14:textId="0C6B3230" w:rsidR="006C11E6" w:rsidRPr="00C2098A" w:rsidRDefault="00000000" w:rsidP="006C11E6">
          <w:pPr>
            <w:pStyle w:val="Footer"/>
          </w:pPr>
          <w:hyperlink r:id="rId5" w:history="1">
            <w:r w:rsidR="006C11E6" w:rsidRPr="00C349C7">
              <w:rPr>
                <w:rStyle w:val="Hyperlink"/>
              </w:rPr>
              <w:t>linkedin URL</w:t>
            </w:r>
          </w:hyperlink>
        </w:p>
      </w:tc>
      <w:tc>
        <w:tcPr>
          <w:tcW w:w="2628" w:type="dxa"/>
        </w:tcPr>
        <w:p w14:paraId="05CB7A64" w14:textId="03A7BBF4" w:rsidR="006C11E6" w:rsidRDefault="00000000" w:rsidP="006C11E6">
          <w:pPr>
            <w:pStyle w:val="Footer"/>
          </w:pPr>
          <w:hyperlink r:id="rId6" w:history="1">
            <w:r w:rsidR="00E60D28" w:rsidRPr="00E60D28">
              <w:rPr>
                <w:rStyle w:val="Hyperlink"/>
              </w:rPr>
              <w:t>GITHUB URL</w:t>
            </w:r>
          </w:hyperlink>
        </w:p>
      </w:tc>
    </w:tr>
  </w:tbl>
  <w:p w14:paraId="144CA180" w14:textId="57B970DC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7E16" w14:textId="77777777" w:rsidR="004621E3" w:rsidRDefault="004621E3" w:rsidP="00713050">
      <w:pPr>
        <w:spacing w:line="240" w:lineRule="auto"/>
      </w:pPr>
      <w:r>
        <w:separator/>
      </w:r>
    </w:p>
  </w:footnote>
  <w:footnote w:type="continuationSeparator" w:id="0">
    <w:p w14:paraId="6D76BCB2" w14:textId="77777777" w:rsidR="004621E3" w:rsidRDefault="004621E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FFBD" w14:textId="77777777" w:rsidR="00E71DC5" w:rsidRDefault="00E71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45CC" w14:textId="77777777" w:rsidR="00E71DC5" w:rsidRDefault="00E71D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2DCC" w14:textId="77777777" w:rsidR="00E71DC5" w:rsidRDefault="00E71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43779">
    <w:abstractNumId w:val="9"/>
  </w:num>
  <w:num w:numId="2" w16cid:durableId="728696588">
    <w:abstractNumId w:val="7"/>
  </w:num>
  <w:num w:numId="3" w16cid:durableId="194199611">
    <w:abstractNumId w:val="6"/>
  </w:num>
  <w:num w:numId="4" w16cid:durableId="1374505550">
    <w:abstractNumId w:val="5"/>
  </w:num>
  <w:num w:numId="5" w16cid:durableId="1524393551">
    <w:abstractNumId w:val="4"/>
  </w:num>
  <w:num w:numId="6" w16cid:durableId="1321235184">
    <w:abstractNumId w:val="8"/>
  </w:num>
  <w:num w:numId="7" w16cid:durableId="904073791">
    <w:abstractNumId w:val="3"/>
  </w:num>
  <w:num w:numId="8" w16cid:durableId="1617906442">
    <w:abstractNumId w:val="2"/>
  </w:num>
  <w:num w:numId="9" w16cid:durableId="1793402190">
    <w:abstractNumId w:val="1"/>
  </w:num>
  <w:num w:numId="10" w16cid:durableId="1824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D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621E3"/>
    <w:rsid w:val="004717C5"/>
    <w:rsid w:val="004A24CC"/>
    <w:rsid w:val="004A68FA"/>
    <w:rsid w:val="00523479"/>
    <w:rsid w:val="00530405"/>
    <w:rsid w:val="00543DB7"/>
    <w:rsid w:val="005729B0"/>
    <w:rsid w:val="00583E4F"/>
    <w:rsid w:val="005D4DD9"/>
    <w:rsid w:val="005E6BAC"/>
    <w:rsid w:val="00641630"/>
    <w:rsid w:val="00684488"/>
    <w:rsid w:val="006A3CE7"/>
    <w:rsid w:val="006A7746"/>
    <w:rsid w:val="006C11E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6340D"/>
    <w:rsid w:val="0088504C"/>
    <w:rsid w:val="0089382B"/>
    <w:rsid w:val="008A1907"/>
    <w:rsid w:val="008C4A85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349C7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0D28"/>
    <w:rsid w:val="00E71DC5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8B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abeahmed118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braara" TargetMode="External"/><Relationship Id="rId5" Type="http://schemas.openxmlformats.org/officeDocument/2006/relationships/hyperlink" Target="https://www.linkedin.com/in/abraar-ahmed-a41898261/" TargetMode="External"/><Relationship Id="rId4" Type="http://schemas.openxmlformats.org/officeDocument/2006/relationships/hyperlink" Target="https://abraarsportfolio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a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C7FF6F63C487D851E53CA97CC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7009-96A5-4389-A35D-E7A00421FBA2}"/>
      </w:docPartPr>
      <w:docPartBody>
        <w:p w:rsidR="00B84D42" w:rsidRDefault="00AB26D4">
          <w:pPr>
            <w:pStyle w:val="7AEC7FF6F63C487D851E53CA97CC5DD9"/>
          </w:pPr>
          <w:r w:rsidRPr="00906BEE">
            <w:t>Objective</w:t>
          </w:r>
        </w:p>
      </w:docPartBody>
    </w:docPart>
    <w:docPart>
      <w:docPartPr>
        <w:name w:val="5E9361FDF5934E168E5E8231DCD0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A713-06A7-43D5-80BF-0006D04409F4}"/>
      </w:docPartPr>
      <w:docPartBody>
        <w:p w:rsidR="00B84D42" w:rsidRDefault="00AB26D4">
          <w:pPr>
            <w:pStyle w:val="5E9361FDF5934E168E5E8231DCD0E56D"/>
          </w:pPr>
          <w:r w:rsidRPr="00906BEE">
            <w:t>Skills</w:t>
          </w:r>
        </w:p>
      </w:docPartBody>
    </w:docPart>
    <w:docPart>
      <w:docPartPr>
        <w:name w:val="D99978107D1F4BD3AED565D50403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7190-C5CF-48DD-8B2B-E6A1328789CD}"/>
      </w:docPartPr>
      <w:docPartBody>
        <w:p w:rsidR="00B84D42" w:rsidRDefault="00AB26D4">
          <w:pPr>
            <w:pStyle w:val="D99978107D1F4BD3AED565D50403E201"/>
          </w:pPr>
          <w:r>
            <w:t>Your name</w:t>
          </w:r>
        </w:p>
      </w:docPartBody>
    </w:docPart>
    <w:docPart>
      <w:docPartPr>
        <w:name w:val="8283F71AD8E949409A0AF29E7D28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517B-F0E0-48EF-B015-3D8418561E38}"/>
      </w:docPartPr>
      <w:docPartBody>
        <w:p w:rsidR="00B84D42" w:rsidRDefault="00AB26D4">
          <w:pPr>
            <w:pStyle w:val="8283F71AD8E949409A0AF29E7D28D567"/>
          </w:pPr>
          <w:r w:rsidRPr="007D6458">
            <w:t>Profession or Industry</w:t>
          </w:r>
        </w:p>
      </w:docPartBody>
    </w:docPart>
    <w:docPart>
      <w:docPartPr>
        <w:name w:val="6FE4486CDD07419B8AE8967E97C84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43E2-136D-4F6E-8631-4F5127CEE0DB}"/>
      </w:docPartPr>
      <w:docPartBody>
        <w:p w:rsidR="00B84D42" w:rsidRDefault="00AB26D4">
          <w:pPr>
            <w:pStyle w:val="6FE4486CDD07419B8AE8967E97C84BF8"/>
          </w:pPr>
          <w:r w:rsidRPr="007D6458">
            <w:t>Link to other online properties: Portfolio/Website/Blog</w:t>
          </w:r>
        </w:p>
      </w:docPartBody>
    </w:docPart>
    <w:docPart>
      <w:docPartPr>
        <w:name w:val="BAF62F51626D45ABAFB76D94A8C15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312C-C950-43ED-8EA9-81B42D00F9DB}"/>
      </w:docPartPr>
      <w:docPartBody>
        <w:p w:rsidR="00B84D42" w:rsidRDefault="00AB26D4">
          <w:pPr>
            <w:pStyle w:val="BAF62F51626D45ABAFB76D94A8C15E57"/>
          </w:pPr>
          <w:r w:rsidRPr="00906BEE">
            <w:t>Experience</w:t>
          </w:r>
        </w:p>
      </w:docPartBody>
    </w:docPart>
    <w:docPart>
      <w:docPartPr>
        <w:name w:val="52BCEEB303C347ED9411BC18B885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0419-D7DB-4C4B-9AA7-E29A04F35414}"/>
      </w:docPartPr>
      <w:docPartBody>
        <w:p w:rsidR="00B84D42" w:rsidRDefault="00AB26D4">
          <w:pPr>
            <w:pStyle w:val="52BCEEB303C347ED9411BC18B885040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4"/>
    <w:rsid w:val="00065F53"/>
    <w:rsid w:val="009B2086"/>
    <w:rsid w:val="00AB26D4"/>
    <w:rsid w:val="00B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C7FF6F63C487D851E53CA97CC5DD9">
    <w:name w:val="7AEC7FF6F63C487D851E53CA97CC5DD9"/>
  </w:style>
  <w:style w:type="paragraph" w:customStyle="1" w:styleId="5E9361FDF5934E168E5E8231DCD0E56D">
    <w:name w:val="5E9361FDF5934E168E5E8231DCD0E56D"/>
  </w:style>
  <w:style w:type="paragraph" w:customStyle="1" w:styleId="D99978107D1F4BD3AED565D50403E201">
    <w:name w:val="D99978107D1F4BD3AED565D50403E201"/>
  </w:style>
  <w:style w:type="paragraph" w:customStyle="1" w:styleId="8283F71AD8E949409A0AF29E7D28D567">
    <w:name w:val="8283F71AD8E949409A0AF29E7D28D567"/>
  </w:style>
  <w:style w:type="paragraph" w:customStyle="1" w:styleId="6FE4486CDD07419B8AE8967E97C84BF8">
    <w:name w:val="6FE4486CDD07419B8AE8967E97C84BF8"/>
  </w:style>
  <w:style w:type="paragraph" w:customStyle="1" w:styleId="BAF62F51626D45ABAFB76D94A8C15E57">
    <w:name w:val="BAF62F51626D45ABAFB76D94A8C15E57"/>
  </w:style>
  <w:style w:type="paragraph" w:customStyle="1" w:styleId="52BCEEB303C347ED9411BC18B8850406">
    <w:name w:val="52BCEEB303C347ED9411BC18B885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9DE2-9EE9-4EE8-B355-ACD8DCC2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software developer</dc:subject>
  <dc:creator/>
  <cp:keywords/>
  <dc:description>Phone: 780-242-3570</dc:description>
  <cp:lastModifiedBy/>
  <cp:revision>1</cp:revision>
  <dcterms:created xsi:type="dcterms:W3CDTF">2023-02-25T20:53:00Z</dcterms:created>
  <dcterms:modified xsi:type="dcterms:W3CDTF">2023-03-01T23:20:00Z</dcterms:modified>
</cp:coreProperties>
</file>